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41A8" w14:textId="77777777" w:rsidR="00663E3D" w:rsidRDefault="00663E3D" w:rsidP="000C0240">
      <w:pPr>
        <w:pStyle w:val="a0"/>
        <w:tabs>
          <w:tab w:val="center" w:pos="5300"/>
          <w:tab w:val="left" w:pos="6237"/>
        </w:tabs>
        <w:jc w:val="center"/>
      </w:pPr>
      <w:r>
        <w:t>Министерство науки и высшего о</w:t>
      </w:r>
      <w:r w:rsidR="000C0240">
        <w:t>бразования Российской Федерации</w:t>
      </w:r>
    </w:p>
    <w:p w14:paraId="45E2A239" w14:textId="77777777" w:rsidR="00663E3D" w:rsidRDefault="00663E3D" w:rsidP="000C0240">
      <w:pPr>
        <w:pStyle w:val="a0"/>
        <w:tabs>
          <w:tab w:val="left" w:pos="2724"/>
          <w:tab w:val="center" w:pos="5300"/>
        </w:tabs>
        <w:spacing w:line="240" w:lineRule="auto"/>
        <w:jc w:val="center"/>
      </w:pPr>
      <w:r>
        <w:t xml:space="preserve">Федеральное государственное бюджетное </w:t>
      </w:r>
    </w:p>
    <w:p w14:paraId="22763688" w14:textId="77777777" w:rsidR="00663E3D" w:rsidRDefault="00663E3D" w:rsidP="000C0240">
      <w:pPr>
        <w:pStyle w:val="a0"/>
        <w:tabs>
          <w:tab w:val="left" w:pos="2724"/>
          <w:tab w:val="center" w:pos="5300"/>
        </w:tabs>
        <w:spacing w:line="240" w:lineRule="auto"/>
        <w:jc w:val="center"/>
      </w:pPr>
      <w:r>
        <w:t>образовательное учреждение высшего образования</w:t>
      </w:r>
    </w:p>
    <w:p w14:paraId="2C16C05F" w14:textId="69E204D4" w:rsidR="00663E3D" w:rsidRDefault="00663E3D" w:rsidP="000C0240">
      <w:pPr>
        <w:pStyle w:val="a0"/>
        <w:tabs>
          <w:tab w:val="left" w:pos="2724"/>
          <w:tab w:val="center" w:pos="5300"/>
        </w:tabs>
        <w:spacing w:line="240" w:lineRule="auto"/>
        <w:jc w:val="center"/>
      </w:pPr>
      <w:r>
        <w:t xml:space="preserve">«Уфимский </w:t>
      </w:r>
      <w:r w:rsidR="002A0E0C">
        <w:t>университет науки и технологий</w:t>
      </w:r>
      <w:r>
        <w:t>»</w:t>
      </w:r>
    </w:p>
    <w:p w14:paraId="7FDEC27E" w14:textId="77777777" w:rsidR="00663E3D" w:rsidRDefault="00663E3D" w:rsidP="00663E3D">
      <w:pPr>
        <w:pStyle w:val="a0"/>
        <w:tabs>
          <w:tab w:val="left" w:pos="2724"/>
          <w:tab w:val="center" w:pos="5300"/>
        </w:tabs>
        <w:jc w:val="center"/>
      </w:pPr>
    </w:p>
    <w:p w14:paraId="1FD84EA4" w14:textId="77777777" w:rsidR="00663E3D" w:rsidRDefault="00663E3D" w:rsidP="00663E3D">
      <w:pPr>
        <w:pStyle w:val="a0"/>
        <w:tabs>
          <w:tab w:val="left" w:pos="2724"/>
          <w:tab w:val="center" w:pos="5300"/>
        </w:tabs>
        <w:jc w:val="center"/>
      </w:pPr>
    </w:p>
    <w:p w14:paraId="484DAE96" w14:textId="77777777" w:rsidR="00663E3D" w:rsidRDefault="00663E3D" w:rsidP="00663E3D">
      <w:pPr>
        <w:pStyle w:val="a0"/>
        <w:tabs>
          <w:tab w:val="left" w:pos="2724"/>
          <w:tab w:val="center" w:pos="5300"/>
        </w:tabs>
        <w:jc w:val="center"/>
      </w:pPr>
    </w:p>
    <w:p w14:paraId="672F957E" w14:textId="77777777" w:rsidR="00E8532A" w:rsidRDefault="00E8532A" w:rsidP="000C0240">
      <w:pPr>
        <w:pStyle w:val="a0"/>
        <w:tabs>
          <w:tab w:val="left" w:pos="2724"/>
          <w:tab w:val="center" w:pos="5300"/>
        </w:tabs>
        <w:ind w:firstLine="3402"/>
      </w:pPr>
    </w:p>
    <w:p w14:paraId="2786FD48" w14:textId="77777777" w:rsidR="00E8532A" w:rsidRPr="00B25608" w:rsidRDefault="00B25608" w:rsidP="000C0240">
      <w:pPr>
        <w:pStyle w:val="a0"/>
        <w:tabs>
          <w:tab w:val="left" w:pos="2724"/>
          <w:tab w:val="center" w:pos="5300"/>
        </w:tabs>
        <w:ind w:firstLine="3402"/>
      </w:pPr>
      <w:r>
        <w:tab/>
      </w:r>
      <w:r>
        <w:tab/>
      </w:r>
      <w:r>
        <w:tab/>
      </w:r>
      <w:r>
        <w:tab/>
      </w:r>
      <w:r>
        <w:tab/>
      </w:r>
      <w:r w:rsidR="00E8532A">
        <w:t xml:space="preserve">Кафедра </w:t>
      </w:r>
      <w:r w:rsidR="00E563D7">
        <w:t>ВМиК</w:t>
      </w:r>
    </w:p>
    <w:p w14:paraId="00AF8C53" w14:textId="77777777" w:rsidR="00E8532A" w:rsidRDefault="00E8532A" w:rsidP="00663E3D">
      <w:pPr>
        <w:pStyle w:val="a0"/>
        <w:tabs>
          <w:tab w:val="left" w:pos="2724"/>
          <w:tab w:val="center" w:pos="5300"/>
        </w:tabs>
        <w:jc w:val="center"/>
      </w:pPr>
    </w:p>
    <w:p w14:paraId="69A70578" w14:textId="77777777" w:rsidR="00E8532A" w:rsidRDefault="00E8532A" w:rsidP="00663E3D">
      <w:pPr>
        <w:pStyle w:val="a0"/>
        <w:tabs>
          <w:tab w:val="left" w:pos="2724"/>
          <w:tab w:val="center" w:pos="5300"/>
        </w:tabs>
        <w:jc w:val="center"/>
      </w:pPr>
    </w:p>
    <w:p w14:paraId="4789CB13" w14:textId="77777777" w:rsidR="00E8532A" w:rsidRDefault="00E8532A" w:rsidP="00663E3D">
      <w:pPr>
        <w:pStyle w:val="a0"/>
        <w:tabs>
          <w:tab w:val="left" w:pos="2724"/>
          <w:tab w:val="center" w:pos="5300"/>
        </w:tabs>
        <w:jc w:val="center"/>
      </w:pPr>
    </w:p>
    <w:p w14:paraId="0C406E39" w14:textId="77777777" w:rsidR="00E8532A" w:rsidRPr="005E40F0" w:rsidRDefault="00E8532A" w:rsidP="00663E3D">
      <w:pPr>
        <w:pStyle w:val="a0"/>
        <w:tabs>
          <w:tab w:val="left" w:pos="2724"/>
          <w:tab w:val="center" w:pos="5300"/>
        </w:tabs>
        <w:jc w:val="center"/>
      </w:pPr>
      <w:r>
        <w:t xml:space="preserve">Отчёт по лабораторной </w:t>
      </w:r>
      <w:r w:rsidR="005F5D02">
        <w:t xml:space="preserve">работе № </w:t>
      </w:r>
      <w:r w:rsidR="00E563D7">
        <w:t>1</w:t>
      </w:r>
    </w:p>
    <w:p w14:paraId="1ED13DC7" w14:textId="32EE5902" w:rsidR="00B25608" w:rsidRDefault="00B25608" w:rsidP="00E8532A">
      <w:pPr>
        <w:pStyle w:val="a0"/>
        <w:tabs>
          <w:tab w:val="left" w:pos="2724"/>
          <w:tab w:val="center" w:pos="5300"/>
        </w:tabs>
        <w:jc w:val="center"/>
      </w:pPr>
      <w:r>
        <w:t>по дисциплине: «</w:t>
      </w:r>
      <w:r w:rsidR="002A0E0C">
        <w:t>Объектно-ориентированное программирование</w:t>
      </w:r>
      <w:r>
        <w:t>»</w:t>
      </w:r>
    </w:p>
    <w:p w14:paraId="5C3BB031" w14:textId="7D97D1F6" w:rsidR="00E8532A" w:rsidRDefault="00E8532A" w:rsidP="00E8532A">
      <w:pPr>
        <w:pStyle w:val="a0"/>
        <w:tabs>
          <w:tab w:val="left" w:pos="2724"/>
          <w:tab w:val="center" w:pos="5300"/>
        </w:tabs>
        <w:jc w:val="center"/>
      </w:pPr>
      <w:r>
        <w:t>на тему</w:t>
      </w:r>
      <w:r w:rsidRPr="00E8532A">
        <w:t>: «</w:t>
      </w:r>
      <w:r w:rsidR="002A0E0C">
        <w:t>Кнопки и формы</w:t>
      </w:r>
      <w:r w:rsidRPr="00E8532A">
        <w:t>»</w:t>
      </w:r>
    </w:p>
    <w:p w14:paraId="78E32AC7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3DED1279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4AEA814D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216F3C8B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4372649B" w14:textId="77777777" w:rsidR="00E8532A" w:rsidRPr="00E8532A" w:rsidRDefault="00E8532A" w:rsidP="00744BC2">
      <w:pPr>
        <w:pStyle w:val="a0"/>
        <w:tabs>
          <w:tab w:val="left" w:pos="2724"/>
          <w:tab w:val="center" w:pos="5300"/>
        </w:tabs>
        <w:jc w:val="right"/>
      </w:pPr>
      <w:r>
        <w:t>Выполнил</w:t>
      </w:r>
      <w:r w:rsidRPr="00E8532A">
        <w:t>:</w:t>
      </w:r>
    </w:p>
    <w:p w14:paraId="168A6C6C" w14:textId="2784791F" w:rsidR="00E8532A" w:rsidRPr="00BD3947" w:rsidRDefault="00E8532A" w:rsidP="00744BC2">
      <w:pPr>
        <w:pStyle w:val="a0"/>
        <w:tabs>
          <w:tab w:val="left" w:pos="6237"/>
        </w:tabs>
        <w:jc w:val="right"/>
      </w:pPr>
      <w:r>
        <w:t>Студент группы</w:t>
      </w:r>
      <w:r w:rsidRPr="00E8532A">
        <w:t xml:space="preserve">: </w:t>
      </w:r>
      <w:r>
        <w:t>ПРО-</w:t>
      </w:r>
      <w:r w:rsidR="00E563D7">
        <w:t>2</w:t>
      </w:r>
      <w:r>
        <w:t>31б</w:t>
      </w:r>
      <w:r w:rsidR="00744BC2">
        <w:t xml:space="preserve"> </w:t>
      </w:r>
      <w:r w:rsidR="00F25F7A">
        <w:t>Гулин Г.В</w:t>
      </w:r>
      <w:r w:rsidR="002A0E0C">
        <w:t>.</w:t>
      </w:r>
    </w:p>
    <w:p w14:paraId="576E241B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376BF47A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438ECFE6" w14:textId="77777777" w:rsidR="00E8532A" w:rsidRPr="00840753" w:rsidRDefault="00E8532A" w:rsidP="00744BC2">
      <w:pPr>
        <w:pStyle w:val="a0"/>
        <w:tabs>
          <w:tab w:val="left" w:pos="2724"/>
          <w:tab w:val="center" w:pos="5300"/>
        </w:tabs>
        <w:jc w:val="right"/>
      </w:pPr>
      <w:r>
        <w:t>Проверил</w:t>
      </w:r>
      <w:r w:rsidRPr="00840753">
        <w:t>:</w:t>
      </w:r>
    </w:p>
    <w:p w14:paraId="58CA93C1" w14:textId="017CBDB9" w:rsidR="00E8532A" w:rsidRDefault="000F2A50" w:rsidP="00744BC2">
      <w:pPr>
        <w:pStyle w:val="a0"/>
        <w:tabs>
          <w:tab w:val="left" w:pos="6237"/>
        </w:tabs>
        <w:jc w:val="right"/>
      </w:pPr>
      <w:r>
        <w:t>П</w:t>
      </w:r>
      <w:r w:rsidR="00D7043D">
        <w:t>реп</w:t>
      </w:r>
      <w:r>
        <w:t>одаватель</w:t>
      </w:r>
      <w:r w:rsidR="00D7043D">
        <w:t>:</w:t>
      </w:r>
      <w:r w:rsidR="00744BC2">
        <w:t xml:space="preserve"> </w:t>
      </w:r>
      <w:r w:rsidR="002A0E0C">
        <w:t>Котельников В. А.</w:t>
      </w:r>
    </w:p>
    <w:p w14:paraId="6E932DD9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1F52DCC3" w14:textId="77777777" w:rsidR="00E8532A" w:rsidRDefault="00E8532A" w:rsidP="00E8532A">
      <w:pPr>
        <w:pStyle w:val="a0"/>
        <w:tabs>
          <w:tab w:val="left" w:pos="2724"/>
          <w:tab w:val="center" w:pos="5300"/>
        </w:tabs>
        <w:jc w:val="left"/>
      </w:pPr>
    </w:p>
    <w:p w14:paraId="48EBF34A" w14:textId="77777777" w:rsidR="00D7043D" w:rsidRDefault="00D7043D" w:rsidP="00E8532A">
      <w:pPr>
        <w:pStyle w:val="a0"/>
        <w:tabs>
          <w:tab w:val="left" w:pos="2724"/>
          <w:tab w:val="center" w:pos="5300"/>
        </w:tabs>
        <w:jc w:val="center"/>
      </w:pPr>
    </w:p>
    <w:p w14:paraId="1EE13E8B" w14:textId="77777777" w:rsidR="00D7043D" w:rsidRDefault="00D7043D" w:rsidP="00E8532A">
      <w:pPr>
        <w:pStyle w:val="a0"/>
        <w:tabs>
          <w:tab w:val="left" w:pos="2724"/>
          <w:tab w:val="center" w:pos="5300"/>
        </w:tabs>
        <w:jc w:val="center"/>
      </w:pPr>
    </w:p>
    <w:p w14:paraId="42291A1C" w14:textId="77777777" w:rsidR="00D7043D" w:rsidRDefault="00D7043D" w:rsidP="00E8532A">
      <w:pPr>
        <w:pStyle w:val="a0"/>
        <w:tabs>
          <w:tab w:val="left" w:pos="2724"/>
          <w:tab w:val="center" w:pos="5300"/>
        </w:tabs>
        <w:jc w:val="center"/>
      </w:pPr>
    </w:p>
    <w:p w14:paraId="3DDB862E" w14:textId="77777777" w:rsidR="00D7043D" w:rsidRDefault="00D7043D" w:rsidP="00E563D7">
      <w:pPr>
        <w:pStyle w:val="a0"/>
        <w:tabs>
          <w:tab w:val="left" w:pos="2724"/>
          <w:tab w:val="center" w:pos="5300"/>
        </w:tabs>
      </w:pPr>
    </w:p>
    <w:p w14:paraId="29B75CAB" w14:textId="77777777" w:rsidR="00663E3D" w:rsidRPr="00663E3D" w:rsidRDefault="0020798B" w:rsidP="00D7043D">
      <w:pPr>
        <w:pStyle w:val="a0"/>
        <w:tabs>
          <w:tab w:val="left" w:pos="2724"/>
          <w:tab w:val="center" w:pos="5300"/>
        </w:tabs>
        <w:jc w:val="center"/>
        <w:sectPr w:rsidR="00663E3D" w:rsidRPr="00663E3D" w:rsidSect="002B1D7C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  <w:r>
        <w:t>Уфа – 2022</w:t>
      </w:r>
    </w:p>
    <w:p w14:paraId="7F66BBCB" w14:textId="3854853B" w:rsidR="000A1C2F" w:rsidRDefault="002A0E0C" w:rsidP="002A0E0C">
      <w:pPr>
        <w:pStyle w:val="1"/>
        <w:numPr>
          <w:ilvl w:val="0"/>
          <w:numId w:val="0"/>
        </w:numPr>
        <w:ind w:left="680"/>
      </w:pPr>
      <w:r>
        <w:lastRenderedPageBreak/>
        <w:t>Цель работы:</w:t>
      </w:r>
    </w:p>
    <w:p w14:paraId="0A2F4CE3" w14:textId="77777777" w:rsidR="002A0E0C" w:rsidRPr="002A0E0C" w:rsidRDefault="002A0E0C" w:rsidP="002A0E0C">
      <w:pPr>
        <w:pStyle w:val="a0"/>
      </w:pPr>
      <w:r w:rsidRPr="002A0E0C">
        <w:t xml:space="preserve">Создание простейшего </w:t>
      </w:r>
      <w:r w:rsidRPr="002A0E0C">
        <w:rPr>
          <w:lang w:val="en-US"/>
        </w:rPr>
        <w:t>desktop</w:t>
      </w:r>
      <w:r w:rsidRPr="002A0E0C">
        <w:t>-приложения с графическим интерфейсом пользователя (</w:t>
      </w:r>
      <w:r w:rsidRPr="002A0E0C">
        <w:rPr>
          <w:lang w:val="en-US"/>
        </w:rPr>
        <w:t>GUI</w:t>
      </w:r>
      <w:r w:rsidRPr="002A0E0C">
        <w:t>) в любой среде (</w:t>
      </w:r>
      <w:r w:rsidRPr="002A0E0C">
        <w:rPr>
          <w:lang w:val="en-US"/>
        </w:rPr>
        <w:t>Visual</w:t>
      </w:r>
      <w:r w:rsidRPr="002A0E0C">
        <w:t xml:space="preserve"> </w:t>
      </w:r>
      <w:r w:rsidRPr="002A0E0C">
        <w:rPr>
          <w:lang w:val="en-US"/>
        </w:rPr>
        <w:t>Studio</w:t>
      </w:r>
      <w:r w:rsidRPr="002A0E0C">
        <w:t xml:space="preserve"> - </w:t>
      </w:r>
      <w:r w:rsidRPr="002A0E0C">
        <w:rPr>
          <w:lang w:val="en-US"/>
        </w:rPr>
        <w:t>Windows</w:t>
      </w:r>
      <w:r w:rsidRPr="002A0E0C">
        <w:t xml:space="preserve"> </w:t>
      </w:r>
      <w:r w:rsidRPr="002A0E0C">
        <w:rPr>
          <w:lang w:val="en-US"/>
        </w:rPr>
        <w:t>Forms</w:t>
      </w:r>
      <w:r w:rsidRPr="002A0E0C">
        <w:t xml:space="preserve"> </w:t>
      </w:r>
      <w:r w:rsidRPr="002A0E0C">
        <w:rPr>
          <w:lang w:val="en-US"/>
        </w:rPr>
        <w:t>Application</w:t>
      </w:r>
      <w:r w:rsidRPr="002A0E0C">
        <w:t xml:space="preserve"> или </w:t>
      </w:r>
      <w:r w:rsidRPr="002A0E0C">
        <w:rPr>
          <w:lang w:val="en-US"/>
        </w:rPr>
        <w:t>WPF</w:t>
      </w:r>
      <w:r w:rsidRPr="002A0E0C">
        <w:t xml:space="preserve">; </w:t>
      </w:r>
      <w:r w:rsidRPr="002A0E0C">
        <w:rPr>
          <w:lang w:val="en-US"/>
        </w:rPr>
        <w:t>C</w:t>
      </w:r>
      <w:r w:rsidRPr="002A0E0C">
        <w:t xml:space="preserve">++ </w:t>
      </w:r>
      <w:r w:rsidRPr="002A0E0C">
        <w:rPr>
          <w:lang w:val="en-US"/>
        </w:rPr>
        <w:t>Builder</w:t>
      </w:r>
      <w:r w:rsidRPr="002A0E0C">
        <w:t xml:space="preserve"> - </w:t>
      </w:r>
      <w:r w:rsidRPr="002A0E0C">
        <w:rPr>
          <w:lang w:val="en-US"/>
        </w:rPr>
        <w:t>VCL</w:t>
      </w:r>
      <w:r w:rsidRPr="002A0E0C">
        <w:t xml:space="preserve"> </w:t>
      </w:r>
      <w:r w:rsidRPr="002A0E0C">
        <w:rPr>
          <w:lang w:val="en-US"/>
        </w:rPr>
        <w:t>Application</w:t>
      </w:r>
      <w:r w:rsidRPr="002A0E0C">
        <w:t xml:space="preserve">; С++ и </w:t>
      </w:r>
      <w:r w:rsidRPr="002A0E0C">
        <w:rPr>
          <w:lang w:val="en-US"/>
        </w:rPr>
        <w:t>Qt</w:t>
      </w:r>
      <w:r w:rsidRPr="002A0E0C">
        <w:t xml:space="preserve"> </w:t>
      </w:r>
      <w:r w:rsidRPr="002A0E0C">
        <w:rPr>
          <w:lang w:val="en-US"/>
        </w:rPr>
        <w:t>Framework</w:t>
      </w:r>
      <w:r w:rsidRPr="002A0E0C">
        <w:t xml:space="preserve"> и т.д.).</w:t>
      </w:r>
    </w:p>
    <w:p w14:paraId="4226163D" w14:textId="097CCF64" w:rsidR="002A0E0C" w:rsidRDefault="002A0E0C" w:rsidP="002A0E0C">
      <w:pPr>
        <w:pStyle w:val="2"/>
        <w:numPr>
          <w:ilvl w:val="0"/>
          <w:numId w:val="0"/>
        </w:numPr>
        <w:ind w:left="680"/>
      </w:pPr>
      <w:r>
        <w:t>Ход работы:</w:t>
      </w:r>
    </w:p>
    <w:p w14:paraId="142CDCAA" w14:textId="008B4020" w:rsidR="002A0E0C" w:rsidRPr="00AC04A1" w:rsidRDefault="002A0E0C" w:rsidP="002A0E0C">
      <w:pPr>
        <w:pStyle w:val="a0"/>
      </w:pPr>
      <w:r>
        <w:t xml:space="preserve">При нажатии на кнопку </w:t>
      </w:r>
      <w:r w:rsidR="0070139D">
        <w:rPr>
          <w:lang w:val="en-US"/>
        </w:rPr>
        <w:t>Exit</w:t>
      </w:r>
      <w:r w:rsidRPr="002A0E0C">
        <w:t xml:space="preserve"> </w:t>
      </w:r>
      <w:r w:rsidR="0070139D">
        <w:t>программа</w:t>
      </w:r>
      <w:r>
        <w:t xml:space="preserve"> </w:t>
      </w:r>
      <w:r w:rsidR="0070139D">
        <w:t xml:space="preserve">закрывается. </w:t>
      </w:r>
      <w:r w:rsidR="00AC04A1">
        <w:t>Показано на Рисунке 1.</w:t>
      </w:r>
    </w:p>
    <w:p w14:paraId="192C8B29" w14:textId="5F275D58" w:rsidR="002A0E0C" w:rsidRDefault="0070139D" w:rsidP="00A6593A">
      <w:pPr>
        <w:pStyle w:val="a0"/>
        <w:jc w:val="center"/>
      </w:pPr>
      <w:r w:rsidRPr="0070139D">
        <w:rPr>
          <w:noProof/>
        </w:rPr>
        <w:drawing>
          <wp:inline distT="0" distB="0" distL="0" distR="0" wp14:anchorId="0434E94A" wp14:editId="7CE67A12">
            <wp:extent cx="922100" cy="5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27B1" w14:textId="6F0AF772" w:rsidR="002A0E0C" w:rsidRDefault="002A0E0C" w:rsidP="00A6593A">
      <w:pPr>
        <w:pStyle w:val="a0"/>
        <w:jc w:val="center"/>
      </w:pPr>
      <w:r>
        <w:t>Рис</w:t>
      </w:r>
      <w:r w:rsidR="00AC04A1">
        <w:t xml:space="preserve">унок </w:t>
      </w:r>
      <w:r>
        <w:t>1.</w:t>
      </w:r>
    </w:p>
    <w:p w14:paraId="12C3C42E" w14:textId="34A4A0B8" w:rsidR="00AC04A1" w:rsidRPr="00AC04A1" w:rsidRDefault="00AC04A1" w:rsidP="002A0E0C">
      <w:pPr>
        <w:pStyle w:val="a0"/>
      </w:pPr>
      <w:r>
        <w:t xml:space="preserve">При </w:t>
      </w:r>
      <w:r w:rsidR="0070139D">
        <w:t>вводе текста</w:t>
      </w:r>
      <w:r w:rsidR="002F2F9E">
        <w:t xml:space="preserve"> в </w:t>
      </w:r>
      <w:proofErr w:type="spellStart"/>
      <w:r w:rsidR="002F2F9E">
        <w:rPr>
          <w:lang w:val="en-US"/>
        </w:rPr>
        <w:t>textbar</w:t>
      </w:r>
      <w:proofErr w:type="spellEnd"/>
      <w:r w:rsidR="002F2F9E">
        <w:t xml:space="preserve">, </w:t>
      </w:r>
      <w:proofErr w:type="spellStart"/>
      <w:r w:rsidR="002F2F9E">
        <w:rPr>
          <w:lang w:val="en-US"/>
        </w:rPr>
        <w:t>labelbar</w:t>
      </w:r>
      <w:proofErr w:type="spellEnd"/>
      <w:r w:rsidR="002F2F9E" w:rsidRPr="002F2F9E">
        <w:t xml:space="preserve"> </w:t>
      </w:r>
      <w:r w:rsidR="002F2F9E">
        <w:t>заполняется</w:t>
      </w:r>
      <w:r w:rsidR="002F2F9E" w:rsidRPr="002F2F9E">
        <w:t xml:space="preserve"> </w:t>
      </w:r>
      <w:r w:rsidR="002F2F9E">
        <w:t>аналогичным текстом</w:t>
      </w:r>
      <w:r>
        <w:t>. Показано на Рисунке 2.</w:t>
      </w:r>
    </w:p>
    <w:p w14:paraId="1AAAD871" w14:textId="05ED5ADE" w:rsidR="002A0E0C" w:rsidRDefault="002F2F9E" w:rsidP="00A6593A">
      <w:pPr>
        <w:pStyle w:val="a0"/>
        <w:jc w:val="center"/>
      </w:pPr>
      <w:r w:rsidRPr="002F2F9E">
        <w:rPr>
          <w:noProof/>
        </w:rPr>
        <w:drawing>
          <wp:inline distT="0" distB="0" distL="0" distR="0" wp14:anchorId="7DC3A28E" wp14:editId="26CB98C1">
            <wp:extent cx="5690144" cy="4049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913" cy="4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3F8C" w14:textId="7F9EE170" w:rsidR="00AC04A1" w:rsidRDefault="00AC04A1" w:rsidP="00A6593A">
      <w:pPr>
        <w:pStyle w:val="a0"/>
        <w:jc w:val="center"/>
      </w:pPr>
      <w:r>
        <w:t>Рисунок 2.</w:t>
      </w:r>
    </w:p>
    <w:p w14:paraId="5102A6E7" w14:textId="0503C4A4" w:rsidR="0080746D" w:rsidRPr="00AC04A1" w:rsidRDefault="0080746D" w:rsidP="0080746D">
      <w:pPr>
        <w:pStyle w:val="a0"/>
      </w:pPr>
      <w:r>
        <w:t xml:space="preserve">При вводе номера в </w:t>
      </w:r>
      <w:proofErr w:type="spellStart"/>
      <w:r>
        <w:rPr>
          <w:lang w:val="en-US"/>
        </w:rPr>
        <w:t>numericUpDown</w:t>
      </w:r>
      <w:proofErr w:type="spellEnd"/>
      <w:r>
        <w:t xml:space="preserve">, </w:t>
      </w:r>
      <w:proofErr w:type="spellStart"/>
      <w:r>
        <w:rPr>
          <w:lang w:val="en-US"/>
        </w:rPr>
        <w:t>labelbar</w:t>
      </w:r>
      <w:proofErr w:type="spellEnd"/>
      <w:r w:rsidRPr="002F2F9E">
        <w:t xml:space="preserve"> </w:t>
      </w:r>
      <w:r>
        <w:t>заполняется</w:t>
      </w:r>
      <w:r w:rsidRPr="002F2F9E">
        <w:t xml:space="preserve"> </w:t>
      </w:r>
      <w:r>
        <w:t>аналогичным номером. Показано на Рисунке 3.</w:t>
      </w:r>
    </w:p>
    <w:p w14:paraId="3281CE07" w14:textId="696097C9" w:rsidR="00AC04A1" w:rsidRDefault="0080746D" w:rsidP="00A6593A">
      <w:pPr>
        <w:pStyle w:val="a0"/>
        <w:jc w:val="center"/>
      </w:pPr>
      <w:r w:rsidRPr="0080746D">
        <w:rPr>
          <w:noProof/>
        </w:rPr>
        <w:drawing>
          <wp:inline distT="0" distB="0" distL="0" distR="0" wp14:anchorId="39ABF9A0" wp14:editId="472C3818">
            <wp:extent cx="5697855" cy="6524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136" cy="6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B81" w14:textId="569DA636" w:rsidR="00A6593A" w:rsidRPr="00A6593A" w:rsidRDefault="00A6593A" w:rsidP="00A6593A">
      <w:pPr>
        <w:pStyle w:val="a0"/>
        <w:jc w:val="center"/>
      </w:pPr>
      <w:r>
        <w:t>Рисунок 3.</w:t>
      </w:r>
    </w:p>
    <w:p w14:paraId="11B2DA1F" w14:textId="364E1BA4" w:rsidR="00AC04A1" w:rsidRDefault="00AC04A1" w:rsidP="00AC04A1">
      <w:pPr>
        <w:pStyle w:val="a0"/>
      </w:pPr>
      <w:r>
        <w:t xml:space="preserve">При движении курсора его координаты относительно окна программы указываются в двух значениях: по оси </w:t>
      </w:r>
      <w:r>
        <w:rPr>
          <w:lang w:val="en-US"/>
        </w:rPr>
        <w:t>x</w:t>
      </w:r>
      <w:r w:rsidRPr="00AC04A1">
        <w:t xml:space="preserve"> </w:t>
      </w:r>
      <w:r>
        <w:t xml:space="preserve">и оси </w:t>
      </w:r>
      <w:r>
        <w:rPr>
          <w:lang w:val="en-US"/>
        </w:rPr>
        <w:t>y</w:t>
      </w:r>
      <w:r>
        <w:t>. Рисунок 4 и Рисунок 5.</w:t>
      </w:r>
    </w:p>
    <w:p w14:paraId="4B3C7ED4" w14:textId="56334168" w:rsidR="00AC04A1" w:rsidRDefault="00D1227F" w:rsidP="00A6593A">
      <w:pPr>
        <w:pStyle w:val="a0"/>
        <w:jc w:val="center"/>
      </w:pPr>
      <w:r w:rsidRPr="00D1227F">
        <w:rPr>
          <w:noProof/>
        </w:rPr>
        <w:drawing>
          <wp:inline distT="0" distB="0" distL="0" distR="0" wp14:anchorId="07611384" wp14:editId="67036353">
            <wp:extent cx="503619" cy="58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89" cy="5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893" w14:textId="77777777" w:rsidR="00A6593A" w:rsidRDefault="00AC04A1" w:rsidP="00A6593A">
      <w:pPr>
        <w:pStyle w:val="a0"/>
        <w:jc w:val="center"/>
      </w:pPr>
      <w:r>
        <w:t>Рисунок 4.</w:t>
      </w:r>
    </w:p>
    <w:p w14:paraId="11D73278" w14:textId="562691C3" w:rsidR="00A6593A" w:rsidRDefault="00A6593A" w:rsidP="00A6593A">
      <w:pPr>
        <w:pStyle w:val="a0"/>
        <w:jc w:val="center"/>
      </w:pPr>
      <w:r w:rsidRPr="00A6593A">
        <w:rPr>
          <w:noProof/>
        </w:rPr>
        <w:t xml:space="preserve"> </w:t>
      </w:r>
      <w:r w:rsidR="00D1227F" w:rsidRPr="00D1227F">
        <w:rPr>
          <w:noProof/>
        </w:rPr>
        <w:drawing>
          <wp:inline distT="0" distB="0" distL="0" distR="0" wp14:anchorId="20B2CC32" wp14:editId="6870B6DE">
            <wp:extent cx="510540" cy="5930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36" cy="5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7748" w14:textId="2B0249D5" w:rsidR="00AC04A1" w:rsidRDefault="00AC04A1" w:rsidP="00A6593A">
      <w:pPr>
        <w:pStyle w:val="a0"/>
        <w:jc w:val="center"/>
      </w:pPr>
      <w:r>
        <w:t>Рисунок 5.</w:t>
      </w:r>
    </w:p>
    <w:p w14:paraId="45F7BECD" w14:textId="77777777" w:rsidR="00AC04A1" w:rsidRDefault="00AC04A1" w:rsidP="00AC04A1">
      <w:pPr>
        <w:pStyle w:val="a0"/>
      </w:pPr>
      <w:r>
        <w:lastRenderedPageBreak/>
        <w:t xml:space="preserve">При </w:t>
      </w:r>
      <w:r w:rsidR="00E76C06">
        <w:t xml:space="preserve">нажатии на ссылку выводится информация о вин-номере </w:t>
      </w:r>
      <w:r>
        <w:t>Рисунок 6</w:t>
      </w:r>
      <w:r w:rsidR="00E76C06">
        <w:t xml:space="preserve"> и Рисунок 7</w:t>
      </w:r>
      <w:r>
        <w:t>.</w:t>
      </w:r>
    </w:p>
    <w:p w14:paraId="21E4955E" w14:textId="4B87A735" w:rsidR="00AC04A1" w:rsidRDefault="00E76C06" w:rsidP="00A6593A">
      <w:pPr>
        <w:pStyle w:val="a0"/>
        <w:jc w:val="center"/>
      </w:pPr>
      <w:r w:rsidRPr="00E76C06">
        <w:rPr>
          <w:noProof/>
        </w:rPr>
        <w:drawing>
          <wp:inline distT="0" distB="0" distL="0" distR="0" wp14:anchorId="2E26672F" wp14:editId="12514221">
            <wp:extent cx="1200318" cy="4572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EB7A" w14:textId="0F556FB4" w:rsidR="00AC04A1" w:rsidRDefault="00AC04A1" w:rsidP="00A6593A">
      <w:pPr>
        <w:pStyle w:val="a0"/>
        <w:jc w:val="center"/>
      </w:pPr>
      <w:r>
        <w:t>Рисунок 6.</w:t>
      </w:r>
    </w:p>
    <w:p w14:paraId="44D454B1" w14:textId="6C60B3B9" w:rsidR="004D38FB" w:rsidRDefault="00887D9B" w:rsidP="00A6593A">
      <w:pPr>
        <w:pStyle w:val="a0"/>
        <w:jc w:val="center"/>
      </w:pPr>
      <w:r w:rsidRPr="00887D9B">
        <w:rPr>
          <w:noProof/>
        </w:rPr>
        <w:drawing>
          <wp:inline distT="0" distB="0" distL="0" distR="0" wp14:anchorId="54DBAD3A" wp14:editId="13031587">
            <wp:extent cx="2916555" cy="1548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700" cy="15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5CE5" w14:textId="5C2A6639" w:rsidR="004D38FB" w:rsidRDefault="004D38FB" w:rsidP="00A6593A">
      <w:pPr>
        <w:pStyle w:val="a0"/>
        <w:jc w:val="center"/>
      </w:pPr>
      <w:r>
        <w:t>Рисунок 7.</w:t>
      </w:r>
    </w:p>
    <w:p w14:paraId="61A06F79" w14:textId="22DD837A" w:rsidR="004D38FB" w:rsidRDefault="00887D9B" w:rsidP="00AC04A1">
      <w:pPr>
        <w:pStyle w:val="a0"/>
      </w:pPr>
      <w:r>
        <w:t xml:space="preserve">При присутствии галки в пункте </w:t>
      </w:r>
      <w:proofErr w:type="gramStart"/>
      <w:r>
        <w:t xml:space="preserve">растаможена </w:t>
      </w:r>
      <w:r w:rsidR="004D38FB">
        <w:t>.</w:t>
      </w:r>
      <w:proofErr w:type="gramEnd"/>
      <w:r w:rsidR="004D38FB">
        <w:t xml:space="preserve"> Рисунок 8</w:t>
      </w:r>
      <w:r>
        <w:t xml:space="preserve"> и Рисунок 9</w:t>
      </w:r>
    </w:p>
    <w:p w14:paraId="7E7E97B8" w14:textId="7CC4A7DF" w:rsidR="004D38FB" w:rsidRDefault="00887D9B" w:rsidP="00A6593A">
      <w:pPr>
        <w:pStyle w:val="a0"/>
        <w:jc w:val="center"/>
      </w:pPr>
      <w:r w:rsidRPr="00887D9B">
        <w:rPr>
          <w:noProof/>
        </w:rPr>
        <w:drawing>
          <wp:inline distT="0" distB="0" distL="0" distR="0" wp14:anchorId="1F690FEC" wp14:editId="1C949898">
            <wp:extent cx="1305107" cy="457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CB27" w14:textId="66B4B7DC" w:rsidR="004D38FB" w:rsidRPr="007805AC" w:rsidRDefault="004D38FB" w:rsidP="00887D9B">
      <w:pPr>
        <w:pStyle w:val="a0"/>
        <w:jc w:val="center"/>
      </w:pPr>
      <w:r>
        <w:t>Рисунок 8.</w:t>
      </w:r>
    </w:p>
    <w:p w14:paraId="6A7D5F0F" w14:textId="77777777" w:rsidR="00887D9B" w:rsidRDefault="00887D9B" w:rsidP="00A6593A">
      <w:pPr>
        <w:pStyle w:val="a0"/>
        <w:jc w:val="center"/>
      </w:pPr>
      <w:r w:rsidRPr="00887D9B">
        <w:rPr>
          <w:noProof/>
        </w:rPr>
        <w:drawing>
          <wp:inline distT="0" distB="0" distL="0" distR="0" wp14:anchorId="2D366468" wp14:editId="57A58667">
            <wp:extent cx="1270000" cy="1213416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263" cy="12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F1ED" w14:textId="6D0EC3E0" w:rsidR="007805AC" w:rsidRDefault="007805AC" w:rsidP="00A6593A">
      <w:pPr>
        <w:pStyle w:val="a0"/>
        <w:jc w:val="center"/>
      </w:pPr>
      <w:r>
        <w:t>Рисунок 9.</w:t>
      </w:r>
    </w:p>
    <w:p w14:paraId="5A1946A9" w14:textId="77777777" w:rsidR="007805AC" w:rsidRDefault="007805AC" w:rsidP="007805AC">
      <w:pPr>
        <w:pStyle w:val="a0"/>
      </w:pPr>
      <w:r>
        <w:t>При выборе даты в календаре она появляется в списке ниже с указанием дня, месяца и года. Рисунок 10.</w:t>
      </w:r>
    </w:p>
    <w:p w14:paraId="67EBA02E" w14:textId="77777777" w:rsidR="007805AC" w:rsidRDefault="007805AC" w:rsidP="00A6593A">
      <w:pPr>
        <w:pStyle w:val="a0"/>
        <w:jc w:val="center"/>
      </w:pPr>
      <w:r w:rsidRPr="007805AC">
        <w:rPr>
          <w:noProof/>
        </w:rPr>
        <w:lastRenderedPageBreak/>
        <w:drawing>
          <wp:inline distT="0" distB="0" distL="0" distR="0" wp14:anchorId="085A2C07" wp14:editId="0657AB50">
            <wp:extent cx="2162477" cy="314368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DA7F" w14:textId="77777777" w:rsidR="007805AC" w:rsidRDefault="007805AC" w:rsidP="00A6593A">
      <w:pPr>
        <w:pStyle w:val="a0"/>
        <w:jc w:val="center"/>
      </w:pPr>
      <w:r>
        <w:t>Рисунок 10.</w:t>
      </w:r>
    </w:p>
    <w:p w14:paraId="7803A6C4" w14:textId="3B4B7914" w:rsidR="007805AC" w:rsidRDefault="001136A9" w:rsidP="007805AC">
      <w:pPr>
        <w:pStyle w:val="a0"/>
      </w:pPr>
      <w:r>
        <w:t xml:space="preserve">Визуальное представление авто на </w:t>
      </w:r>
      <w:r w:rsidR="007805AC">
        <w:t>Рисун</w:t>
      </w:r>
      <w:r>
        <w:t>ке</w:t>
      </w:r>
      <w:r w:rsidR="007805AC">
        <w:t xml:space="preserve"> 11.</w:t>
      </w:r>
    </w:p>
    <w:p w14:paraId="5C82EE82" w14:textId="643AB69B" w:rsidR="007805AC" w:rsidRDefault="001136A9" w:rsidP="00A6593A">
      <w:pPr>
        <w:pStyle w:val="a0"/>
        <w:jc w:val="center"/>
      </w:pPr>
      <w:r w:rsidRPr="001136A9">
        <w:rPr>
          <w:noProof/>
        </w:rPr>
        <w:drawing>
          <wp:inline distT="0" distB="0" distL="0" distR="0" wp14:anchorId="3B7C3F30" wp14:editId="22D9DB18">
            <wp:extent cx="1254125" cy="727482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4699" cy="7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5DB9" w14:textId="1EAD2F66" w:rsidR="007805AC" w:rsidRDefault="007805AC" w:rsidP="00A6593A">
      <w:pPr>
        <w:pStyle w:val="a0"/>
        <w:jc w:val="center"/>
      </w:pPr>
      <w:r>
        <w:t>Рисунок 11.</w:t>
      </w:r>
    </w:p>
    <w:p w14:paraId="51DA2A89" w14:textId="48A53CC4" w:rsidR="007805AC" w:rsidRDefault="007805AC" w:rsidP="007805AC">
      <w:pPr>
        <w:pStyle w:val="a0"/>
      </w:pPr>
      <w:r>
        <w:t xml:space="preserve">При нажатии на любое свободное место формы создаётся кнопка, при нажатии на которую левой кнопкой мыши </w:t>
      </w:r>
      <w:r w:rsidR="001136A9">
        <w:t>программа завершает работу</w:t>
      </w:r>
      <w:r>
        <w:t>. Рисунок 12.</w:t>
      </w:r>
    </w:p>
    <w:p w14:paraId="750026FB" w14:textId="287F8FB4" w:rsidR="007805AC" w:rsidRDefault="001136A9" w:rsidP="00A6593A">
      <w:pPr>
        <w:pStyle w:val="a0"/>
        <w:jc w:val="center"/>
      </w:pPr>
      <w:r w:rsidRPr="001136A9">
        <w:rPr>
          <w:noProof/>
        </w:rPr>
        <w:drawing>
          <wp:inline distT="0" distB="0" distL="0" distR="0" wp14:anchorId="40B8C39C" wp14:editId="0F92C462">
            <wp:extent cx="2038351" cy="1346161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6892" cy="13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983F" w14:textId="3CB33B2E" w:rsidR="007805AC" w:rsidRDefault="007805AC" w:rsidP="00A6593A">
      <w:pPr>
        <w:pStyle w:val="a0"/>
        <w:jc w:val="center"/>
      </w:pPr>
      <w:r>
        <w:t>Рисунок 12.</w:t>
      </w:r>
    </w:p>
    <w:p w14:paraId="390F62C5" w14:textId="555FAF0A" w:rsidR="00D51606" w:rsidRPr="00D51606" w:rsidRDefault="00D51606" w:rsidP="00D516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2BBF5" w14:textId="4CC74C40" w:rsidR="00D51606" w:rsidRPr="00C217E0" w:rsidRDefault="00C217E0" w:rsidP="007805AC">
      <w:pPr>
        <w:pStyle w:val="a0"/>
      </w:pPr>
      <w:r>
        <w:t xml:space="preserve">При выборе </w:t>
      </w:r>
      <w:proofErr w:type="spellStart"/>
      <w:r>
        <w:t>кпп</w:t>
      </w:r>
      <w:proofErr w:type="spellEnd"/>
      <w:r>
        <w:t xml:space="preserve"> в </w:t>
      </w:r>
      <w:proofErr w:type="spellStart"/>
      <w:r>
        <w:rPr>
          <w:lang w:val="en-US"/>
        </w:rPr>
        <w:t>comboBox</w:t>
      </w:r>
      <w:proofErr w:type="spellEnd"/>
      <w:r>
        <w:t xml:space="preserve">, она указывается в строчке справа. </w:t>
      </w:r>
      <w:r w:rsidR="00D51606">
        <w:t>Рисунок 14, Рисунок 15</w:t>
      </w:r>
      <w:r w:rsidRPr="00C217E0">
        <w:t>.</w:t>
      </w:r>
    </w:p>
    <w:p w14:paraId="4DDE2196" w14:textId="03A90E60" w:rsidR="00D51606" w:rsidRDefault="00F84BAE" w:rsidP="00A6593A">
      <w:pPr>
        <w:pStyle w:val="a0"/>
        <w:jc w:val="center"/>
      </w:pPr>
      <w:r w:rsidRPr="00F84BAE">
        <w:rPr>
          <w:noProof/>
        </w:rPr>
        <w:lastRenderedPageBreak/>
        <w:drawing>
          <wp:inline distT="0" distB="0" distL="0" distR="0" wp14:anchorId="07992457" wp14:editId="1913C3B4">
            <wp:extent cx="3591426" cy="7430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E83" w14:textId="342A00A5" w:rsidR="00D51606" w:rsidRDefault="00D51606" w:rsidP="00A6593A">
      <w:pPr>
        <w:pStyle w:val="a0"/>
        <w:jc w:val="center"/>
      </w:pPr>
      <w:r>
        <w:t>Рисунок 14.</w:t>
      </w:r>
    </w:p>
    <w:p w14:paraId="4A67834C" w14:textId="101209D4" w:rsidR="00D51606" w:rsidRDefault="00C217E0" w:rsidP="00A6593A">
      <w:pPr>
        <w:pStyle w:val="a0"/>
        <w:jc w:val="center"/>
      </w:pPr>
      <w:r w:rsidRPr="00C217E0">
        <w:rPr>
          <w:noProof/>
        </w:rPr>
        <w:drawing>
          <wp:inline distT="0" distB="0" distL="0" distR="0" wp14:anchorId="1F0FCB48" wp14:editId="3BF644A6">
            <wp:extent cx="2676899" cy="1705213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0734" w14:textId="712127B3" w:rsidR="00D51606" w:rsidRDefault="00D51606" w:rsidP="00A6593A">
      <w:pPr>
        <w:pStyle w:val="a0"/>
        <w:jc w:val="center"/>
      </w:pPr>
      <w:r>
        <w:t>Рисунок 15.</w:t>
      </w:r>
    </w:p>
    <w:p w14:paraId="7F35D8A1" w14:textId="15CEB0D2" w:rsidR="00D51606" w:rsidRDefault="00C217E0" w:rsidP="00C217E0">
      <w:pPr>
        <w:pStyle w:val="a0"/>
      </w:pPr>
      <w:r>
        <w:t xml:space="preserve">При перемещении ползунка, изменяется числовое значение высоты клиренса и визуальное представление дорожного просвета, </w:t>
      </w:r>
      <w:proofErr w:type="spellStart"/>
      <w:r>
        <w:t>ввиде</w:t>
      </w:r>
      <w:proofErr w:type="spellEnd"/>
      <w:r>
        <w:t xml:space="preserve"> шкалы. Рисунок 16</w:t>
      </w:r>
    </w:p>
    <w:p w14:paraId="66AAFBFE" w14:textId="7136C4C8" w:rsidR="00C217E0" w:rsidRDefault="00C217E0" w:rsidP="00A6593A">
      <w:pPr>
        <w:pStyle w:val="a0"/>
        <w:jc w:val="center"/>
      </w:pPr>
      <w:r w:rsidRPr="00C217E0">
        <w:rPr>
          <w:noProof/>
        </w:rPr>
        <w:drawing>
          <wp:inline distT="0" distB="0" distL="0" distR="0" wp14:anchorId="5D282630" wp14:editId="684DF140">
            <wp:extent cx="3581900" cy="140037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5B9" w14:textId="779E746C" w:rsidR="00D51606" w:rsidRDefault="00D51606" w:rsidP="00A6593A">
      <w:pPr>
        <w:pStyle w:val="a0"/>
        <w:jc w:val="center"/>
      </w:pPr>
      <w:r>
        <w:t>Рисунок 16.</w:t>
      </w:r>
    </w:p>
    <w:p w14:paraId="7B58C754" w14:textId="1F118B99" w:rsidR="00F84BAE" w:rsidRDefault="00AB10DA" w:rsidP="00AB10DA">
      <w:pPr>
        <w:pStyle w:val="a0"/>
      </w:pPr>
      <w:r>
        <w:t>При загрузке окна рисуется круг в углу экрана</w:t>
      </w:r>
    </w:p>
    <w:p w14:paraId="7F252958" w14:textId="07991B9B" w:rsidR="00AB10DA" w:rsidRPr="00AB10DA" w:rsidRDefault="00AB10DA" w:rsidP="00AB10DA">
      <w:pPr>
        <w:pStyle w:val="a0"/>
        <w:jc w:val="center"/>
      </w:pPr>
      <w:r w:rsidRPr="00AB10DA">
        <w:rPr>
          <w:noProof/>
        </w:rPr>
        <w:drawing>
          <wp:inline distT="0" distB="0" distL="0" distR="0" wp14:anchorId="17C4B7EB" wp14:editId="32F5C203">
            <wp:extent cx="1619250" cy="160074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6398" cy="1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A88B" w14:textId="06A176D7" w:rsidR="00D51606" w:rsidRDefault="00D51606" w:rsidP="00A6593A">
      <w:pPr>
        <w:pStyle w:val="a0"/>
        <w:jc w:val="center"/>
      </w:pPr>
      <w:r>
        <w:t>Рисунок 17.</w:t>
      </w:r>
    </w:p>
    <w:p w14:paraId="21E11EB3" w14:textId="2FE15533" w:rsidR="00D51606" w:rsidRDefault="00D51606" w:rsidP="00A6593A">
      <w:pPr>
        <w:pStyle w:val="a0"/>
        <w:jc w:val="center"/>
      </w:pPr>
    </w:p>
    <w:p w14:paraId="4B552D05" w14:textId="6690B7B1" w:rsidR="002F2A56" w:rsidRDefault="002F2A56" w:rsidP="002F2A56">
      <w:pPr>
        <w:pStyle w:val="1"/>
        <w:numPr>
          <w:ilvl w:val="0"/>
          <w:numId w:val="0"/>
        </w:numPr>
        <w:ind w:left="680"/>
      </w:pPr>
      <w:r>
        <w:lastRenderedPageBreak/>
        <w:t>Заключение:</w:t>
      </w:r>
    </w:p>
    <w:p w14:paraId="58E3EA20" w14:textId="7F8116F7" w:rsidR="002F2A56" w:rsidRDefault="008F3E16" w:rsidP="002F2A56">
      <w:pPr>
        <w:pStyle w:val="a0"/>
      </w:pPr>
      <w:r>
        <w:t xml:space="preserve">В ходе лабораторной работы было создано простейшее </w:t>
      </w:r>
      <w:r>
        <w:rPr>
          <w:lang w:val="en-US"/>
        </w:rPr>
        <w:t>desktop</w:t>
      </w:r>
      <w:r w:rsidRPr="008F3E16">
        <w:t>-</w:t>
      </w:r>
      <w:r>
        <w:t xml:space="preserve">приложение с графическим интерфейсом пользователя в среде </w:t>
      </w:r>
      <w:r>
        <w:rPr>
          <w:lang w:val="en-US"/>
        </w:rPr>
        <w:t>Visual</w:t>
      </w:r>
      <w:r w:rsidRPr="008F3E16">
        <w:t xml:space="preserve"> </w:t>
      </w:r>
      <w:r>
        <w:rPr>
          <w:lang w:val="en-US"/>
        </w:rPr>
        <w:t>Studio</w:t>
      </w:r>
      <w:r w:rsidRPr="008F3E16">
        <w:t xml:space="preserve"> </w:t>
      </w:r>
      <w:r>
        <w:t>–</w:t>
      </w:r>
      <w:r w:rsidRPr="008F3E16">
        <w:t xml:space="preserve"> </w:t>
      </w:r>
      <w:r>
        <w:rPr>
          <w:lang w:val="en-US"/>
        </w:rPr>
        <w:t>Windows</w:t>
      </w:r>
      <w:r w:rsidRPr="008F3E16">
        <w:t xml:space="preserve"> </w:t>
      </w:r>
      <w:r>
        <w:rPr>
          <w:lang w:val="en-US"/>
        </w:rPr>
        <w:t>Forms</w:t>
      </w:r>
      <w:r w:rsidRPr="008F3E16">
        <w:t xml:space="preserve"> </w:t>
      </w:r>
      <w:r>
        <w:rPr>
          <w:lang w:val="en-US"/>
        </w:rPr>
        <w:t>Application</w:t>
      </w:r>
      <w:r>
        <w:t>. Были изучены основные управляющие элементы, получены знания про многие события и способы их обработки.</w:t>
      </w:r>
    </w:p>
    <w:p w14:paraId="165AFECA" w14:textId="6369F6BF" w:rsidR="008F3E16" w:rsidRPr="00A6593A" w:rsidRDefault="008F3E16" w:rsidP="008E51F5">
      <w:pPr>
        <w:pStyle w:val="2"/>
        <w:numPr>
          <w:ilvl w:val="0"/>
          <w:numId w:val="0"/>
        </w:numPr>
        <w:ind w:left="680"/>
        <w:jc w:val="right"/>
        <w:rPr>
          <w:lang w:val="en-US"/>
        </w:rPr>
      </w:pPr>
      <w:r>
        <w:t>Приложение</w:t>
      </w:r>
      <w:r w:rsidR="008E51F5">
        <w:rPr>
          <w:lang w:val="en-US"/>
        </w:rPr>
        <w:t xml:space="preserve"> 1</w:t>
      </w:r>
    </w:p>
    <w:p w14:paraId="5E9FFEE0" w14:textId="36F81FF8" w:rsidR="00A6593A" w:rsidRPr="00A6593A" w:rsidRDefault="00A6593A" w:rsidP="00A6593A">
      <w:pPr>
        <w:pStyle w:val="a0"/>
        <w:rPr>
          <w:lang w:val="en-US"/>
        </w:rPr>
      </w:pPr>
      <w:r>
        <w:rPr>
          <w:lang w:val="en-US"/>
        </w:rPr>
        <w:t>Form1.cs</w:t>
      </w:r>
    </w:p>
    <w:p w14:paraId="7358B140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C94D565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static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System.Windows.Forms.VisualStyles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.VisualStyleElement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CB41F4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using static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System.Windows.Forms.VisualStyles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.VisualStyleElement.Button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AE2BAB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8CE2CE5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namespace WinFormsApp1</w:t>
      </w:r>
    </w:p>
    <w:p w14:paraId="689D04A3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AC7CAF0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partial class Form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 :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Form</w:t>
      </w:r>
    </w:p>
    <w:p w14:paraId="0DC13E58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98171D6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public Form1()</w:t>
      </w:r>
    </w:p>
    <w:p w14:paraId="05F8FD9B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C25D523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26E718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pictureBox_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line.Image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Image.FromFile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("line.png");</w:t>
      </w:r>
    </w:p>
    <w:p w14:paraId="32067C19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pictureBox_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car.Image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Image.FromFile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("car.png");</w:t>
      </w:r>
    </w:p>
    <w:p w14:paraId="3DD39111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установка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обработчика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события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Scroll</w:t>
      </w:r>
    </w:p>
    <w:p w14:paraId="5B699489" w14:textId="77777777" w:rsidR="00A0429D" w:rsidRDefault="00F25F7A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trackBar_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clearance.Scroll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trackBar_clearance_Scroll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B9F950D" w14:textId="744508BC" w:rsidR="00A0429D" w:rsidRPr="008E51F5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timerProgressBar.Start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F3A926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8ACCE79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79F697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9F5B16F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button_exit_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01A4BA1B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7845BED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Application.Exit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BC75CD5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A410C2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7C92F8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textBox_enter_name_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TextChanged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21EFEE0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A24957E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label_nameplate_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main.Text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textBox_enter_name.Text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887CC80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CBD4084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360BEB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181B6F1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numericUpDown_region_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ValueChanged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28541F6F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E469DAC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region.Text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numericUpDown_region.Text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61B99BD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BE5C1B9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45BCC9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linkLabel_winomer_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LinkClicked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LinkLabelLinkClickedEventArgs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668380C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73AF3B6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//ссылка на 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интернет страницу</w:t>
      </w:r>
      <w:proofErr w:type="gramEnd"/>
    </w:p>
    <w:p w14:paraId="1BA44E4F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path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@"D:/number.png";</w:t>
      </w:r>
    </w:p>
    <w:p w14:paraId="095CE13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//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переход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по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ссылке</w:t>
      </w:r>
    </w:p>
    <w:p w14:paraId="4B392E35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System.Diagnostics.Process.Start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(path);</w:t>
      </w:r>
    </w:p>
    <w:p w14:paraId="6BAE93AC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//цвет ссылки окрашивается в заданный цвет, отличный от цвета не посещённой ссылки</w:t>
      </w:r>
    </w:p>
    <w:p w14:paraId="23642752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this.linkLabel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_winomer.LinkVisited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544535C0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7E2BF318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719D295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checkBox_rastamozhena_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CheckedChanged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34B08981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397D893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Машина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растаможена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235C80E1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EC90CC9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trackBar_clearance_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Scroll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71FC34B6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37F2512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progressBar_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clearance.Value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trackBar_clearance.Value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FBE2696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label5.Text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String.Format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Текущее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значение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{0}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>см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trackBar_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clearance.Value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CDB3CD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1BA7AD8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A078FD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Form1_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MouseMove(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6F2680CC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32813D0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label_CoordX.Text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e.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X.ToString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38CD63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label_CoordY.Text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e.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Y.ToString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D03235E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C70C51C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D4695A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Form1_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MouseDown(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7E89A70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17981F2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System.Windows.Forms.Button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System.Windows.Forms.Button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D7AF0CA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btn.Location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System.Drawing.Point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e.X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btn.Size.Width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/2,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e.Y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btn.Size.Height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/ 2);</w:t>
      </w:r>
    </w:p>
    <w:p w14:paraId="307440FD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btn.Name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button_exit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";</w:t>
      </w:r>
    </w:p>
    <w:p w14:paraId="76EDE7F3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btn.Size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System.Drawing.Size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(94, 29);</w:t>
      </w:r>
    </w:p>
    <w:p w14:paraId="1FE83E67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btn.TabIndex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2BAEC944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btn.Text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"EXIT!!!";</w:t>
      </w:r>
    </w:p>
    <w:p w14:paraId="6B6BF2FE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btn.UseVisualStyleBackColor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true;</w:t>
      </w:r>
    </w:p>
    <w:p w14:paraId="2755EA71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btn.Click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new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System.EventHandler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this.button_exit_Click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60FC7BF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66EA3EE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this.Controls.Add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D93CE7C" w14:textId="02511C48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}</w:t>
      </w:r>
    </w:p>
    <w:p w14:paraId="36B3D5CF" w14:textId="07A22FA0" w:rsidR="00AB10DA" w:rsidRPr="008E51F5" w:rsidRDefault="00736163" w:rsidP="00AB10D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="00AB10DA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="00AB10DA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comboBox_kpp_</w:t>
      </w:r>
      <w:proofErr w:type="gramStart"/>
      <w:r w:rsidR="00AB10DA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SelectedIndexChanged</w:t>
      </w:r>
      <w:proofErr w:type="spellEnd"/>
      <w:r w:rsidR="00AB10DA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="00AB10DA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="00AB10DA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EventArgs</w:t>
      </w:r>
      <w:proofErr w:type="spellEnd"/>
      <w:r w:rsidR="00AB10DA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2C1E4476" w14:textId="66CED967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{</w:t>
      </w:r>
    </w:p>
    <w:p w14:paraId="203529AD" w14:textId="77777777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label6.Text =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kpp.Text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7A0C7C2" w14:textId="6C51ECB0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}</w:t>
      </w:r>
    </w:p>
    <w:p w14:paraId="4E1C3FA2" w14:textId="77777777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CC201BE" w14:textId="7409BC67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</w:t>
      </w:r>
      <w:r w:rsidR="00736163"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private void Form1_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Paint(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PaintEventArgs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29C9B256" w14:textId="771882FE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{</w:t>
      </w:r>
    </w:p>
    <w:p w14:paraId="39CB5EB1" w14:textId="29501E0A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Graphics g =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CreateGraphics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49FC70C9" w14:textId="0825DBCE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g.DrawEllipse</w:t>
      </w:r>
      <w:proofErr w:type="spellEnd"/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Pens.Red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 500, 500, 200, 200);</w:t>
      </w:r>
    </w:p>
    <w:p w14:paraId="14FBBDFF" w14:textId="26BA594C" w:rsidR="00AB10DA" w:rsidRPr="008E51F5" w:rsidRDefault="00AB10DA" w:rsidP="00AB1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} </w:t>
      </w:r>
    </w:p>
    <w:p w14:paraId="3E26DF50" w14:textId="348DACDC" w:rsidR="00736163" w:rsidRPr="008E51F5" w:rsidRDefault="00736163" w:rsidP="0073616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private void monthCalendar1_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DateChanged(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DateRangeEventArgs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7451D7BA" w14:textId="56007D3F" w:rsidR="00736163" w:rsidRPr="008E51F5" w:rsidRDefault="00736163" w:rsidP="00736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{</w:t>
      </w:r>
    </w:p>
    <w:p w14:paraId="02CDE858" w14:textId="77777777" w:rsidR="00736163" w:rsidRPr="008E51F5" w:rsidRDefault="00736163" w:rsidP="00736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treeView1.Nodes.Add</w:t>
      </w:r>
      <w:proofErr w:type="gram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e.Start.ToLongDateString</w:t>
      </w:r>
      <w:proofErr w:type="spellEnd"/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42355DCA" w14:textId="6BD1B30D" w:rsidR="00736163" w:rsidRPr="00A0429D" w:rsidRDefault="00736163" w:rsidP="00736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</w:t>
      </w:r>
      <w:r w:rsidRPr="00A0429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A652989" w14:textId="77777777" w:rsidR="00F25F7A" w:rsidRPr="00A0429D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3BC02AC" w14:textId="77777777" w:rsidR="00A0429D" w:rsidRPr="00A0429D" w:rsidRDefault="00F25F7A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</w:t>
      </w:r>
      <w:r w:rsidR="00A0429D" w:rsidRPr="00A042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0429D" w:rsidRPr="00A042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timerProgressBar_</w:t>
      </w:r>
      <w:proofErr w:type="gramStart"/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Tick</w:t>
      </w:r>
      <w:proofErr w:type="spellEnd"/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A0429D" w:rsidRPr="00A0429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A0429D"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BF6B8F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8E1614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5F1E1E4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2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progressBarTime.Value</w:t>
      </w:r>
      <w:proofErr w:type="spellEnd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progressBarTime.Maximum</w:t>
      </w:r>
      <w:proofErr w:type="spellEnd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73E5DB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45F07B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timerProgressBar.Interval</w:t>
      </w:r>
      <w:proofErr w:type="spellEnd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7E276410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progressBarTime.Value</w:t>
      </w:r>
      <w:proofErr w:type="spellEnd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36C1A8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B03001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D2E9EBC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progressBarTime.PerformStep</w:t>
      </w:r>
      <w:proofErr w:type="spellEnd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8C5C40" w14:textId="77777777" w:rsidR="00A0429D" w:rsidRP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2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progressBarTime.Value</w:t>
      </w:r>
      <w:proofErr w:type="spellEnd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progressBarTime.Maximum</w:t>
      </w:r>
      <w:proofErr w:type="spellEnd"/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BBE7CD" w14:textId="77777777" w:rsid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B89A89" w14:textId="77777777" w:rsidR="00A0429D" w:rsidRDefault="00A0429D" w:rsidP="00A0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timerProgressBar.Interval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500;</w:t>
      </w:r>
    </w:p>
    <w:p w14:paraId="1F439207" w14:textId="6957239E" w:rsidR="00F25F7A" w:rsidRPr="00B46062" w:rsidRDefault="00A0429D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45CF56" w14:textId="77777777" w:rsidR="00F25F7A" w:rsidRPr="008E51F5" w:rsidRDefault="00F25F7A" w:rsidP="00F2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E51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65D8EF7" w14:textId="57300A4E" w:rsidR="008F3E16" w:rsidRPr="008E51F5" w:rsidRDefault="00F25F7A" w:rsidP="001F60AE">
      <w:pPr>
        <w:pStyle w:val="a0"/>
        <w:ind w:firstLine="0"/>
      </w:pPr>
      <w:r w:rsidRPr="008E51F5">
        <w:rPr>
          <w:rFonts w:ascii="Cascadia Mono" w:hAnsi="Cascadia Mono" w:cs="Cascadia Mono"/>
          <w:sz w:val="19"/>
          <w:szCs w:val="19"/>
        </w:rPr>
        <w:t>}</w:t>
      </w:r>
    </w:p>
    <w:sectPr w:rsidR="008F3E16" w:rsidRPr="008E51F5" w:rsidSect="00502BDD">
      <w:footerReference w:type="default" r:id="rId24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B1D4" w14:textId="77777777" w:rsidR="00532329" w:rsidRDefault="00532329" w:rsidP="00DD5FFE">
      <w:pPr>
        <w:spacing w:after="0" w:line="240" w:lineRule="auto"/>
      </w:pPr>
      <w:r>
        <w:separator/>
      </w:r>
    </w:p>
  </w:endnote>
  <w:endnote w:type="continuationSeparator" w:id="0">
    <w:p w14:paraId="20715B44" w14:textId="77777777" w:rsidR="00532329" w:rsidRDefault="00532329" w:rsidP="00DD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880B" w14:textId="77777777" w:rsidR="00DD5FFE" w:rsidRDefault="00DD5FFE" w:rsidP="00DD5FFE">
    <w:pP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D61F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7FF4" w14:textId="77777777" w:rsidR="00532329" w:rsidRDefault="00532329" w:rsidP="00DD5FFE">
      <w:pPr>
        <w:spacing w:after="0" w:line="240" w:lineRule="auto"/>
      </w:pPr>
      <w:r>
        <w:separator/>
      </w:r>
    </w:p>
  </w:footnote>
  <w:footnote w:type="continuationSeparator" w:id="0">
    <w:p w14:paraId="77A07B5D" w14:textId="77777777" w:rsidR="00532329" w:rsidRDefault="00532329" w:rsidP="00DD5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FDD"/>
    <w:multiLevelType w:val="hybridMultilevel"/>
    <w:tmpl w:val="F4B437B6"/>
    <w:lvl w:ilvl="0" w:tplc="4B90434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DA51711"/>
    <w:multiLevelType w:val="multilevel"/>
    <w:tmpl w:val="2DF42E7C"/>
    <w:lvl w:ilvl="0">
      <w:start w:val="6"/>
      <w:numFmt w:val="decimal"/>
      <w:lvlText w:val="%1.0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56" w:hanging="2160"/>
      </w:pPr>
      <w:rPr>
        <w:rFonts w:hint="default"/>
      </w:rPr>
    </w:lvl>
  </w:abstractNum>
  <w:abstractNum w:abstractNumId="2" w15:restartNumberingAfterBreak="0">
    <w:nsid w:val="0F072BE4"/>
    <w:multiLevelType w:val="hybridMultilevel"/>
    <w:tmpl w:val="E99A713A"/>
    <w:lvl w:ilvl="0" w:tplc="1804BE8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F05A7"/>
    <w:multiLevelType w:val="multilevel"/>
    <w:tmpl w:val="0F9C53E0"/>
    <w:lvl w:ilvl="0">
      <w:start w:val="6"/>
      <w:numFmt w:val="decimal"/>
      <w:lvlText w:val="%1.0."/>
      <w:lvlJc w:val="left"/>
      <w:pPr>
        <w:ind w:left="1296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14C45716"/>
    <w:multiLevelType w:val="hybridMultilevel"/>
    <w:tmpl w:val="3B1050F8"/>
    <w:lvl w:ilvl="0" w:tplc="05865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5120E"/>
    <w:multiLevelType w:val="hybridMultilevel"/>
    <w:tmpl w:val="E7A4054A"/>
    <w:lvl w:ilvl="0" w:tplc="9CD637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EB6515C"/>
    <w:multiLevelType w:val="multilevel"/>
    <w:tmpl w:val="DC52D1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86AD0"/>
    <w:multiLevelType w:val="multilevel"/>
    <w:tmpl w:val="584CE9F4"/>
    <w:lvl w:ilvl="0">
      <w:start w:val="6"/>
      <w:numFmt w:val="decimal"/>
      <w:lvlText w:val="%1.0."/>
      <w:lvlJc w:val="left"/>
      <w:pPr>
        <w:ind w:left="140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04" w:hanging="2160"/>
      </w:pPr>
      <w:rPr>
        <w:rFonts w:hint="default"/>
      </w:rPr>
    </w:lvl>
  </w:abstractNum>
  <w:abstractNum w:abstractNumId="8" w15:restartNumberingAfterBreak="0">
    <w:nsid w:val="23E23DE9"/>
    <w:multiLevelType w:val="hybridMultilevel"/>
    <w:tmpl w:val="9CB2D09A"/>
    <w:lvl w:ilvl="0" w:tplc="041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9" w15:restartNumberingAfterBreak="0">
    <w:nsid w:val="256E1F22"/>
    <w:multiLevelType w:val="hybridMultilevel"/>
    <w:tmpl w:val="33E4132E"/>
    <w:lvl w:ilvl="0" w:tplc="37AE6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F7D6E"/>
    <w:multiLevelType w:val="multilevel"/>
    <w:tmpl w:val="710072F4"/>
    <w:lvl w:ilvl="0">
      <w:start w:val="6"/>
      <w:numFmt w:val="decimal"/>
      <w:lvlText w:val="%1.0."/>
      <w:lvlJc w:val="left"/>
      <w:pPr>
        <w:ind w:left="140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04" w:hanging="2160"/>
      </w:pPr>
      <w:rPr>
        <w:rFonts w:hint="default"/>
      </w:rPr>
    </w:lvl>
  </w:abstractNum>
  <w:abstractNum w:abstractNumId="11" w15:restartNumberingAfterBreak="0">
    <w:nsid w:val="320237A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24A6E41"/>
    <w:multiLevelType w:val="hybridMultilevel"/>
    <w:tmpl w:val="06A08A6A"/>
    <w:lvl w:ilvl="0" w:tplc="041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3" w15:restartNumberingAfterBreak="0">
    <w:nsid w:val="336F6E84"/>
    <w:multiLevelType w:val="multilevel"/>
    <w:tmpl w:val="F19A598C"/>
    <w:lvl w:ilvl="0">
      <w:start w:val="6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363268CF"/>
    <w:multiLevelType w:val="multilevel"/>
    <w:tmpl w:val="5D46AC4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59568E"/>
    <w:multiLevelType w:val="hybridMultilevel"/>
    <w:tmpl w:val="E5D6C260"/>
    <w:lvl w:ilvl="0" w:tplc="82E64C1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3C891D5D"/>
    <w:multiLevelType w:val="hybridMultilevel"/>
    <w:tmpl w:val="209C6F66"/>
    <w:lvl w:ilvl="0" w:tplc="624C674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CCA4B57"/>
    <w:multiLevelType w:val="hybridMultilevel"/>
    <w:tmpl w:val="8B26A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23B6E"/>
    <w:multiLevelType w:val="multilevel"/>
    <w:tmpl w:val="307EA58E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19" w15:restartNumberingAfterBreak="0">
    <w:nsid w:val="50A625B0"/>
    <w:multiLevelType w:val="multilevel"/>
    <w:tmpl w:val="F17839D0"/>
    <w:lvl w:ilvl="0">
      <w:start w:val="6"/>
      <w:numFmt w:val="decimal"/>
      <w:lvlText w:val="%1.0."/>
      <w:lvlJc w:val="left"/>
      <w:pPr>
        <w:ind w:left="1872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76" w:hanging="2160"/>
      </w:pPr>
      <w:rPr>
        <w:rFonts w:hint="default"/>
      </w:rPr>
    </w:lvl>
  </w:abstractNum>
  <w:abstractNum w:abstractNumId="20" w15:restartNumberingAfterBreak="0">
    <w:nsid w:val="55F6744C"/>
    <w:multiLevelType w:val="hybridMultilevel"/>
    <w:tmpl w:val="F41A4DAC"/>
    <w:lvl w:ilvl="0" w:tplc="E84E9E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5CB13A1A"/>
    <w:multiLevelType w:val="hybridMultilevel"/>
    <w:tmpl w:val="D188C3A4"/>
    <w:lvl w:ilvl="0" w:tplc="8354C5CC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5FF20ECC"/>
    <w:multiLevelType w:val="hybridMultilevel"/>
    <w:tmpl w:val="A8EAA23E"/>
    <w:lvl w:ilvl="0" w:tplc="07BAC6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23376"/>
    <w:multiLevelType w:val="multilevel"/>
    <w:tmpl w:val="A590046C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  <w:bCs/>
      </w:rPr>
    </w:lvl>
    <w:lvl w:ilvl="1"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4" w15:restartNumberingAfterBreak="0">
    <w:nsid w:val="6A6322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8A20F4"/>
    <w:multiLevelType w:val="hybridMultilevel"/>
    <w:tmpl w:val="96C22F66"/>
    <w:lvl w:ilvl="0" w:tplc="FDFEB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6F05584A"/>
    <w:multiLevelType w:val="multilevel"/>
    <w:tmpl w:val="F19A598C"/>
    <w:lvl w:ilvl="0">
      <w:start w:val="6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0BE767A"/>
    <w:multiLevelType w:val="hybridMultilevel"/>
    <w:tmpl w:val="66F0A588"/>
    <w:lvl w:ilvl="0" w:tplc="5660FDF0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723C305E"/>
    <w:multiLevelType w:val="hybridMultilevel"/>
    <w:tmpl w:val="67049742"/>
    <w:lvl w:ilvl="0" w:tplc="1804BE8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53A8A"/>
    <w:multiLevelType w:val="hybridMultilevel"/>
    <w:tmpl w:val="64D2537A"/>
    <w:lvl w:ilvl="0" w:tplc="0BB6838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4"/>
  </w:num>
  <w:num w:numId="2">
    <w:abstractNumId w:val="14"/>
  </w:num>
  <w:num w:numId="3">
    <w:abstractNumId w:val="22"/>
  </w:num>
  <w:num w:numId="4">
    <w:abstractNumId w:val="2"/>
  </w:num>
  <w:num w:numId="5">
    <w:abstractNumId w:val="29"/>
  </w:num>
  <w:num w:numId="6">
    <w:abstractNumId w:val="4"/>
  </w:num>
  <w:num w:numId="7">
    <w:abstractNumId w:val="27"/>
  </w:num>
  <w:num w:numId="8">
    <w:abstractNumId w:val="25"/>
  </w:num>
  <w:num w:numId="9">
    <w:abstractNumId w:val="0"/>
  </w:num>
  <w:num w:numId="10">
    <w:abstractNumId w:val="6"/>
  </w:num>
  <w:num w:numId="11">
    <w:abstractNumId w:val="17"/>
  </w:num>
  <w:num w:numId="12">
    <w:abstractNumId w:val="30"/>
  </w:num>
  <w:num w:numId="13">
    <w:abstractNumId w:val="23"/>
  </w:num>
  <w:num w:numId="14">
    <w:abstractNumId w:val="10"/>
  </w:num>
  <w:num w:numId="15">
    <w:abstractNumId w:val="11"/>
  </w:num>
  <w:num w:numId="16">
    <w:abstractNumId w:val="7"/>
  </w:num>
  <w:num w:numId="17">
    <w:abstractNumId w:val="1"/>
  </w:num>
  <w:num w:numId="18">
    <w:abstractNumId w:val="19"/>
  </w:num>
  <w:num w:numId="19">
    <w:abstractNumId w:val="13"/>
  </w:num>
  <w:num w:numId="20">
    <w:abstractNumId w:val="26"/>
  </w:num>
  <w:num w:numId="21">
    <w:abstractNumId w:val="3"/>
  </w:num>
  <w:num w:numId="22">
    <w:abstractNumId w:val="16"/>
  </w:num>
  <w:num w:numId="23">
    <w:abstractNumId w:val="8"/>
  </w:num>
  <w:num w:numId="24">
    <w:abstractNumId w:val="12"/>
  </w:num>
  <w:num w:numId="25">
    <w:abstractNumId w:val="9"/>
  </w:num>
  <w:num w:numId="26">
    <w:abstractNumId w:val="15"/>
  </w:num>
  <w:num w:numId="27">
    <w:abstractNumId w:val="20"/>
  </w:num>
  <w:num w:numId="28">
    <w:abstractNumId w:val="18"/>
  </w:num>
  <w:num w:numId="29">
    <w:abstractNumId w:val="28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0C"/>
    <w:rsid w:val="00015A26"/>
    <w:rsid w:val="00026887"/>
    <w:rsid w:val="00054156"/>
    <w:rsid w:val="00082CAE"/>
    <w:rsid w:val="000A1C2F"/>
    <w:rsid w:val="000A6237"/>
    <w:rsid w:val="000C0240"/>
    <w:rsid w:val="000E2534"/>
    <w:rsid w:val="000F2A50"/>
    <w:rsid w:val="00101006"/>
    <w:rsid w:val="0010690F"/>
    <w:rsid w:val="00106FA1"/>
    <w:rsid w:val="001136A9"/>
    <w:rsid w:val="00113FEF"/>
    <w:rsid w:val="00127E0C"/>
    <w:rsid w:val="00132768"/>
    <w:rsid w:val="001C0584"/>
    <w:rsid w:val="001D0074"/>
    <w:rsid w:val="001D04F0"/>
    <w:rsid w:val="001F503A"/>
    <w:rsid w:val="001F60AE"/>
    <w:rsid w:val="0020798B"/>
    <w:rsid w:val="00210DB6"/>
    <w:rsid w:val="002157E4"/>
    <w:rsid w:val="00221C89"/>
    <w:rsid w:val="002332A3"/>
    <w:rsid w:val="0024282D"/>
    <w:rsid w:val="002A0E0C"/>
    <w:rsid w:val="002B1D7C"/>
    <w:rsid w:val="002F2A56"/>
    <w:rsid w:val="002F2F9E"/>
    <w:rsid w:val="00300B81"/>
    <w:rsid w:val="00331312"/>
    <w:rsid w:val="0033376A"/>
    <w:rsid w:val="00360D0E"/>
    <w:rsid w:val="00361C37"/>
    <w:rsid w:val="00381EDB"/>
    <w:rsid w:val="00395F36"/>
    <w:rsid w:val="003D3605"/>
    <w:rsid w:val="00402078"/>
    <w:rsid w:val="00453DA7"/>
    <w:rsid w:val="00457577"/>
    <w:rsid w:val="00487CFB"/>
    <w:rsid w:val="004C5CDB"/>
    <w:rsid w:val="004D38FB"/>
    <w:rsid w:val="004D61F1"/>
    <w:rsid w:val="00502BDD"/>
    <w:rsid w:val="005047A3"/>
    <w:rsid w:val="00520897"/>
    <w:rsid w:val="005239FE"/>
    <w:rsid w:val="00532329"/>
    <w:rsid w:val="0053279D"/>
    <w:rsid w:val="00541751"/>
    <w:rsid w:val="00560954"/>
    <w:rsid w:val="00572A64"/>
    <w:rsid w:val="00573286"/>
    <w:rsid w:val="00592B05"/>
    <w:rsid w:val="005B09D3"/>
    <w:rsid w:val="005B3152"/>
    <w:rsid w:val="005E40F0"/>
    <w:rsid w:val="005F5D02"/>
    <w:rsid w:val="00661822"/>
    <w:rsid w:val="00663E3D"/>
    <w:rsid w:val="00687CC1"/>
    <w:rsid w:val="0069686D"/>
    <w:rsid w:val="006D0BA7"/>
    <w:rsid w:val="006D49BE"/>
    <w:rsid w:val="006E2FFB"/>
    <w:rsid w:val="0070139D"/>
    <w:rsid w:val="0073099C"/>
    <w:rsid w:val="00732FFE"/>
    <w:rsid w:val="00735ECF"/>
    <w:rsid w:val="00736163"/>
    <w:rsid w:val="00740B96"/>
    <w:rsid w:val="00744BC2"/>
    <w:rsid w:val="0076073B"/>
    <w:rsid w:val="007805AC"/>
    <w:rsid w:val="00783A25"/>
    <w:rsid w:val="00787774"/>
    <w:rsid w:val="007A23C4"/>
    <w:rsid w:val="007A604E"/>
    <w:rsid w:val="0080746D"/>
    <w:rsid w:val="00840753"/>
    <w:rsid w:val="008710A5"/>
    <w:rsid w:val="00887D9B"/>
    <w:rsid w:val="008902AB"/>
    <w:rsid w:val="008A0DDA"/>
    <w:rsid w:val="008A2979"/>
    <w:rsid w:val="008B131E"/>
    <w:rsid w:val="008B7B0E"/>
    <w:rsid w:val="008E5017"/>
    <w:rsid w:val="008E51F5"/>
    <w:rsid w:val="008F3E16"/>
    <w:rsid w:val="009242D6"/>
    <w:rsid w:val="00936D8F"/>
    <w:rsid w:val="00956AEC"/>
    <w:rsid w:val="009D4D83"/>
    <w:rsid w:val="009F1E43"/>
    <w:rsid w:val="00A02E7F"/>
    <w:rsid w:val="00A0429D"/>
    <w:rsid w:val="00A05EEA"/>
    <w:rsid w:val="00A25D9A"/>
    <w:rsid w:val="00A27D0A"/>
    <w:rsid w:val="00A63956"/>
    <w:rsid w:val="00A6593A"/>
    <w:rsid w:val="00A71005"/>
    <w:rsid w:val="00A87E8E"/>
    <w:rsid w:val="00AB10DA"/>
    <w:rsid w:val="00AB4893"/>
    <w:rsid w:val="00AC04A1"/>
    <w:rsid w:val="00AE3495"/>
    <w:rsid w:val="00AE4395"/>
    <w:rsid w:val="00B03237"/>
    <w:rsid w:val="00B17E8B"/>
    <w:rsid w:val="00B25608"/>
    <w:rsid w:val="00B46062"/>
    <w:rsid w:val="00B47B3F"/>
    <w:rsid w:val="00B528D2"/>
    <w:rsid w:val="00B778E5"/>
    <w:rsid w:val="00B843DF"/>
    <w:rsid w:val="00BB672C"/>
    <w:rsid w:val="00BD3947"/>
    <w:rsid w:val="00C217E0"/>
    <w:rsid w:val="00C67BAB"/>
    <w:rsid w:val="00C91404"/>
    <w:rsid w:val="00CA198F"/>
    <w:rsid w:val="00CA640E"/>
    <w:rsid w:val="00CA7BAF"/>
    <w:rsid w:val="00CB1A1B"/>
    <w:rsid w:val="00CC2C46"/>
    <w:rsid w:val="00D0441D"/>
    <w:rsid w:val="00D1227F"/>
    <w:rsid w:val="00D13FC4"/>
    <w:rsid w:val="00D51606"/>
    <w:rsid w:val="00D7043D"/>
    <w:rsid w:val="00D74EEC"/>
    <w:rsid w:val="00D94BB3"/>
    <w:rsid w:val="00DB2F93"/>
    <w:rsid w:val="00DB7D01"/>
    <w:rsid w:val="00DC5B4B"/>
    <w:rsid w:val="00DD4E8C"/>
    <w:rsid w:val="00DD5FFE"/>
    <w:rsid w:val="00E563D7"/>
    <w:rsid w:val="00E76C06"/>
    <w:rsid w:val="00E8532A"/>
    <w:rsid w:val="00F25F7A"/>
    <w:rsid w:val="00F63CFD"/>
    <w:rsid w:val="00F84BAE"/>
    <w:rsid w:val="00F87BB3"/>
    <w:rsid w:val="00F9771F"/>
    <w:rsid w:val="00FA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470F"/>
  <w15:chartTrackingRefBased/>
  <w15:docId w15:val="{FB01752A-9926-4ADB-BF3E-FB9A6799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082CAE"/>
    <w:pPr>
      <w:keepNext/>
      <w:keepLines/>
      <w:pageBreakBefore/>
      <w:numPr>
        <w:numId w:val="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91404"/>
    <w:pPr>
      <w:keepNext/>
      <w:keepLines/>
      <w:numPr>
        <w:ilvl w:val="1"/>
        <w:numId w:val="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бдеев"/>
    <w:qFormat/>
    <w:rsid w:val="00C91404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Формулы_Габдеев"/>
    <w:basedOn w:val="a0"/>
    <w:next w:val="a0"/>
    <w:qFormat/>
    <w:rsid w:val="00210DB6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082C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9140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5">
    <w:name w:val="Placeholder Text"/>
    <w:basedOn w:val="a1"/>
    <w:uiPriority w:val="99"/>
    <w:semiHidden/>
    <w:rsid w:val="008E50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D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D5FFE"/>
  </w:style>
  <w:style w:type="paragraph" w:styleId="a8">
    <w:name w:val="footer"/>
    <w:basedOn w:val="a"/>
    <w:link w:val="a9"/>
    <w:uiPriority w:val="99"/>
    <w:unhideWhenUsed/>
    <w:rsid w:val="00DD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D5FFE"/>
  </w:style>
  <w:style w:type="character" w:customStyle="1" w:styleId="aa">
    <w:name w:val="Основной текст_"/>
    <w:basedOn w:val="a1"/>
    <w:link w:val="9"/>
    <w:rsid w:val="00DD4E8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b">
    <w:name w:val="Основной текст + Полужирный"/>
    <w:basedOn w:val="aa"/>
    <w:rsid w:val="00DD4E8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ac">
    <w:name w:val="Основной текст + Курсив"/>
    <w:basedOn w:val="aa"/>
    <w:rsid w:val="00DD4E8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82">
    <w:name w:val="Заголовок №8 (2)_"/>
    <w:basedOn w:val="a1"/>
    <w:rsid w:val="00DD4E8C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urierNew85pt">
    <w:name w:val="Основной текст + Courier New;8;5 pt"/>
    <w:basedOn w:val="aa"/>
    <w:rsid w:val="00DD4E8C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d">
    <w:name w:val="Подпись к таблице"/>
    <w:basedOn w:val="a1"/>
    <w:rsid w:val="00DD4E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a"/>
    <w:rsid w:val="00DD4E8C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9">
    <w:name w:val="Основной текст9"/>
    <w:basedOn w:val="a"/>
    <w:link w:val="aa"/>
    <w:rsid w:val="00DD4E8C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0">
    <w:name w:val="Основной текст + Courier New;8;5 pt;Малые прописные"/>
    <w:basedOn w:val="aa"/>
    <w:rsid w:val="00CA7BAF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paragraph" w:styleId="ae">
    <w:name w:val="Normal (Web)"/>
    <w:basedOn w:val="a"/>
    <w:uiPriority w:val="99"/>
    <w:unhideWhenUsed/>
    <w:rsid w:val="00CA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D7043D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043D"/>
    <w:pPr>
      <w:tabs>
        <w:tab w:val="left" w:pos="440"/>
        <w:tab w:val="right" w:leader="dot" w:pos="9911"/>
      </w:tabs>
      <w:spacing w:after="100"/>
    </w:pPr>
    <w:rPr>
      <w:b/>
      <w:noProof/>
    </w:rPr>
  </w:style>
  <w:style w:type="character" w:styleId="af0">
    <w:name w:val="Hyperlink"/>
    <w:basedOn w:val="a1"/>
    <w:uiPriority w:val="99"/>
    <w:unhideWhenUsed/>
    <w:rsid w:val="00D7043D"/>
    <w:rPr>
      <w:color w:val="0563C1" w:themeColor="hyperlink"/>
      <w:u w:val="single"/>
    </w:rPr>
  </w:style>
  <w:style w:type="character" w:customStyle="1" w:styleId="12">
    <w:name w:val="Основной текст1"/>
    <w:basedOn w:val="aa"/>
    <w:rsid w:val="00744BC2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 w:eastAsia="ru-RU" w:bidi="ru-RU"/>
    </w:rPr>
  </w:style>
  <w:style w:type="paragraph" w:styleId="af1">
    <w:name w:val="List Paragraph"/>
    <w:basedOn w:val="a"/>
    <w:uiPriority w:val="34"/>
    <w:qFormat/>
    <w:rsid w:val="00BB672C"/>
    <w:pPr>
      <w:ind w:left="720"/>
      <w:contextualSpacing/>
    </w:pPr>
  </w:style>
  <w:style w:type="character" w:customStyle="1" w:styleId="85pt0">
    <w:name w:val="Основной текст + 8;5 pt;Курсив"/>
    <w:basedOn w:val="aa"/>
    <w:rsid w:val="00BB672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f2">
    <w:name w:val="Table Grid"/>
    <w:basedOn w:val="a2"/>
    <w:uiPriority w:val="39"/>
    <w:rsid w:val="0057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80;%20&#1096;&#1072;&#1073;&#1083;&#1086;&#1085;&#1099;\&#1064;&#1072;&#1073;&#1083;&#1086;&#1085;%20&#1076;&#1083;&#1103;%20&#1086;&#1092;&#1086;&#1088;&#1084;&#1083;&#1077;&#1085;&#1080;&#1103;%20&#1043;&#1072;&#1073;&#1076;&#1077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712C-D321-4666-8662-BBB52240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оформления Габдеев.dotx</Template>
  <TotalTime>159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13</cp:revision>
  <dcterms:created xsi:type="dcterms:W3CDTF">2023-02-09T14:14:00Z</dcterms:created>
  <dcterms:modified xsi:type="dcterms:W3CDTF">2023-03-09T15:15:00Z</dcterms:modified>
</cp:coreProperties>
</file>